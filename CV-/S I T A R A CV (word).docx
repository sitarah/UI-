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99"/>
        <w:tblW w:w="4725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230"/>
        <w:gridCol w:w="6800"/>
      </w:tblGrid>
      <w:tr w:rsidR="00D52217" w:rsidRPr="00320ECB" w14:paraId="5B67B81B" w14:textId="77777777" w:rsidTr="00A55459">
        <w:trPr>
          <w:trHeight w:val="83"/>
        </w:trPr>
        <w:tc>
          <w:tcPr>
            <w:tcW w:w="110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E59CC" w14:textId="6D5D08FA" w:rsidR="00D52217" w:rsidRPr="00D52217" w:rsidRDefault="00146BB3" w:rsidP="00F84CFB">
            <w:pPr>
              <w:pStyle w:val="Title"/>
              <w:rPr>
                <w:noProof/>
                <w:sz w:val="48"/>
                <w:szCs w:val="48"/>
              </w:rPr>
            </w:pPr>
            <w:r w:rsidRPr="00146BB3">
              <w:rPr>
                <w:sz w:val="48"/>
                <w:szCs w:val="48"/>
              </w:rPr>
              <w:t xml:space="preserve">S I T A R A K H U R </w:t>
            </w:r>
            <w:proofErr w:type="spellStart"/>
            <w:r w:rsidRPr="00146BB3">
              <w:rPr>
                <w:sz w:val="48"/>
                <w:szCs w:val="48"/>
              </w:rPr>
              <w:t>R</w:t>
            </w:r>
            <w:proofErr w:type="spellEnd"/>
            <w:r w:rsidRPr="00146BB3">
              <w:rPr>
                <w:sz w:val="48"/>
                <w:szCs w:val="48"/>
              </w:rPr>
              <w:t xml:space="preserve"> A M</w:t>
            </w:r>
          </w:p>
        </w:tc>
      </w:tr>
      <w:tr w:rsidR="00D52217" w:rsidRPr="00320ECB" w14:paraId="150DE06C" w14:textId="77777777" w:rsidTr="00A55459">
        <w:trPr>
          <w:trHeight w:val="125"/>
        </w:trPr>
        <w:tc>
          <w:tcPr>
            <w:tcW w:w="110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3D41A" w14:textId="77777777" w:rsidR="00D52217" w:rsidRDefault="00D52217" w:rsidP="00D52217">
            <w:pPr>
              <w:pStyle w:val="Subtitle"/>
              <w:rPr>
                <w:caps w:val="0"/>
              </w:rPr>
            </w:pPr>
          </w:p>
          <w:p w14:paraId="350ECB36" w14:textId="42DCBABB" w:rsidR="00D52217" w:rsidRDefault="00146BB3" w:rsidP="00D52217">
            <w:pPr>
              <w:pStyle w:val="Subtitle"/>
              <w:rPr>
                <w:caps w:val="0"/>
              </w:rPr>
            </w:pPr>
            <w:r>
              <w:rPr>
                <w:caps w:val="0"/>
              </w:rPr>
              <w:t>SOFTWARE</w:t>
            </w:r>
            <w:r w:rsidR="00D52217">
              <w:rPr>
                <w:caps w:val="0"/>
              </w:rPr>
              <w:t xml:space="preserve"> ENGINEER</w:t>
            </w:r>
          </w:p>
          <w:p w14:paraId="1396A392" w14:textId="77777777" w:rsidR="00D52217" w:rsidRPr="00DC66AE" w:rsidRDefault="00D52217" w:rsidP="00D52217">
            <w:pPr>
              <w:jc w:val="center"/>
            </w:pPr>
            <w:r w:rsidRPr="00DC66AE">
              <w:t>ILMENAU, GERMANY</w:t>
            </w:r>
          </w:p>
        </w:tc>
      </w:tr>
      <w:tr w:rsidR="00D52217" w:rsidRPr="00320ECB" w14:paraId="1991941D" w14:textId="77777777" w:rsidTr="00A55459">
        <w:trPr>
          <w:trHeight w:val="426"/>
        </w:trPr>
        <w:tc>
          <w:tcPr>
            <w:tcW w:w="4230" w:type="dxa"/>
            <w:shd w:val="clear" w:color="auto" w:fill="auto"/>
          </w:tcPr>
          <w:p w14:paraId="5067548B" w14:textId="77777777" w:rsidR="00D52217" w:rsidRPr="00173B36" w:rsidRDefault="00000000" w:rsidP="00D52217">
            <w:pPr>
              <w:pStyle w:val="Heading1"/>
            </w:pPr>
            <w:sdt>
              <w:sdtPr>
                <w:id w:val="1272060749"/>
                <w:placeholder>
                  <w:docPart w:val="2E3E74D59C1E4AFB9C54E2E699F07F60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CONTACT</w:t>
                </w:r>
              </w:sdtContent>
            </w:sdt>
          </w:p>
          <w:p w14:paraId="27233303" w14:textId="77777777" w:rsidR="00D52217" w:rsidRDefault="00D52217" w:rsidP="00D52217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077CB" wp14:editId="40E09D6F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6BCDB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275D07" w14:textId="77777777" w:rsidR="00146BB3" w:rsidRDefault="00146BB3" w:rsidP="0059311A">
            <w:pPr>
              <w:pStyle w:val="Heading2"/>
              <w:spacing w:line="276" w:lineRule="auto"/>
            </w:pPr>
            <w:r w:rsidRPr="00146BB3">
              <w:t>(+49)15231660760</w:t>
            </w:r>
          </w:p>
          <w:p w14:paraId="2944496A" w14:textId="6DEB008C" w:rsidR="00D52217" w:rsidRPr="00DC66AE" w:rsidRDefault="00000000" w:rsidP="0059311A">
            <w:pPr>
              <w:pStyle w:val="Heading2"/>
              <w:spacing w:line="276" w:lineRule="auto"/>
              <w:rPr>
                <w:color w:val="0B56A5"/>
                <w:w w:val="90"/>
                <w:u w:val="single" w:color="0B56A5"/>
              </w:rPr>
            </w:pPr>
            <w:hyperlink r:id="rId11" w:history="1">
              <w:r w:rsidR="00146BB3" w:rsidRPr="002E03A7">
                <w:rPr>
                  <w:rStyle w:val="Hyperlink"/>
                </w:rPr>
                <w:t>sitarah3126@gmail.com</w:t>
              </w:r>
            </w:hyperlink>
            <w:r w:rsidR="00D52217">
              <w:br/>
            </w:r>
            <w:r w:rsidR="00146BB3" w:rsidRPr="00146BB3">
              <w:t>https://www.linkedin.com/in/sitara h-khurram-3a6b7a214</w:t>
            </w:r>
          </w:p>
        </w:tc>
        <w:tc>
          <w:tcPr>
            <w:tcW w:w="6799" w:type="dxa"/>
            <w:shd w:val="clear" w:color="auto" w:fill="auto"/>
          </w:tcPr>
          <w:p w14:paraId="3BC1391B" w14:textId="77777777" w:rsidR="00D52217" w:rsidRPr="00173B36" w:rsidRDefault="00000000" w:rsidP="00D52217">
            <w:pPr>
              <w:pStyle w:val="Heading1"/>
            </w:pPr>
            <w:sdt>
              <w:sdtPr>
                <w:id w:val="-447008296"/>
                <w:placeholder>
                  <w:docPart w:val="24F5A5EB255140269D5BAC64B946295F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PROFILE</w:t>
                </w:r>
              </w:sdtContent>
            </w:sdt>
          </w:p>
          <w:p w14:paraId="7EB8933A" w14:textId="77777777" w:rsidR="00D52217" w:rsidRDefault="00D52217" w:rsidP="00D52217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047A61" wp14:editId="3AD7808E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D10BA0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09F510C9" w14:textId="19351D59" w:rsidR="00D52217" w:rsidRPr="00173B36" w:rsidRDefault="00E72E96" w:rsidP="0059311A">
            <w:pPr>
              <w:spacing w:line="276" w:lineRule="auto"/>
            </w:pPr>
            <w:r w:rsidRPr="00E72E96">
              <w:t>Software Engineer and Masters Student skilled in developing mobile applications and websites featuring user-friendly interfaces. Enthusiastic learner keen to contribute effectively to your company’s success.</w:t>
            </w:r>
            <w:r w:rsidR="00D52217" w:rsidRPr="00930782">
              <w:t xml:space="preserve"> </w:t>
            </w:r>
          </w:p>
        </w:tc>
      </w:tr>
      <w:tr w:rsidR="00D52217" w:rsidRPr="00320ECB" w14:paraId="446655B0" w14:textId="77777777" w:rsidTr="00A55459">
        <w:trPr>
          <w:trHeight w:val="3200"/>
        </w:trPr>
        <w:tc>
          <w:tcPr>
            <w:tcW w:w="4230" w:type="dxa"/>
            <w:shd w:val="clear" w:color="auto" w:fill="auto"/>
          </w:tcPr>
          <w:p w14:paraId="00EBCCA5" w14:textId="77777777" w:rsidR="00D52217" w:rsidRPr="007B1EE7" w:rsidRDefault="00000000" w:rsidP="00D52217">
            <w:pPr>
              <w:pStyle w:val="Heading1"/>
              <w:spacing w:line="276" w:lineRule="auto"/>
              <w:rPr>
                <w:b w:val="0"/>
              </w:rPr>
            </w:pPr>
            <w:sdt>
              <w:sdtPr>
                <w:rPr>
                  <w:b w:val="0"/>
                </w:rPr>
                <w:id w:val="211169216"/>
                <w:placeholder>
                  <w:docPart w:val="1A54173404AF44B4BE23CA8B510D85C1"/>
                </w:placeholder>
                <w:temporary/>
                <w:showingPlcHdr/>
                <w15:appearance w15:val="hidden"/>
              </w:sdtPr>
              <w:sdtContent>
                <w:r w:rsidR="00D52217" w:rsidRPr="007B1EE7">
                  <w:t>SKILLS</w:t>
                </w:r>
              </w:sdtContent>
            </w:sdt>
            <w:r w:rsidR="00D52217" w:rsidRPr="007B1EE7">
              <w:rPr>
                <w:b w:val="0"/>
              </w:rPr>
              <w:t xml:space="preserve"> </w:t>
            </w:r>
          </w:p>
          <w:p w14:paraId="71167A94" w14:textId="77777777" w:rsidR="00D52217" w:rsidRPr="007B1EE7" w:rsidRDefault="00D52217" w:rsidP="00D52217">
            <w:pPr>
              <w:pStyle w:val="Heading2"/>
              <w:spacing w:line="276" w:lineRule="auto"/>
              <w:rPr>
                <w:sz w:val="16"/>
                <w:szCs w:val="22"/>
              </w:rPr>
            </w:pPr>
            <w:r w:rsidRPr="007B1EE7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86B8C97" wp14:editId="50FD8839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BBAB0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7B1EE7">
              <w:t xml:space="preserve"> </w:t>
            </w:r>
          </w:p>
          <w:p w14:paraId="06697928" w14:textId="4DFA62D4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rPr>
                <w:bCs/>
              </w:rPr>
              <w:t>UI/UX Design</w:t>
            </w:r>
          </w:p>
          <w:p w14:paraId="1C2ADDEA" w14:textId="22B4F27F" w:rsidR="00F66405" w:rsidRPr="00F66405" w:rsidRDefault="00DA4127" w:rsidP="00F66405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Wireframing &amp; Prototyping</w:t>
            </w:r>
          </w:p>
          <w:p w14:paraId="62DF26A0" w14:textId="0BC4DC12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rPr>
                <w:bCs/>
              </w:rPr>
              <w:t>Persona &amp; User Flow Creation</w:t>
            </w:r>
          </w:p>
          <w:p w14:paraId="25D9AC28" w14:textId="7B43C06B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Mobile App Development</w:t>
            </w:r>
          </w:p>
          <w:p w14:paraId="2AAE40D1" w14:textId="134D02EB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API Integration</w:t>
            </w:r>
          </w:p>
          <w:p w14:paraId="5F1543C2" w14:textId="1D127C9F" w:rsidR="00D52217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Cross-Platform Development</w:t>
            </w:r>
          </w:p>
          <w:p w14:paraId="70B6A4DC" w14:textId="38DB4BCE" w:rsidR="00EA19CF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WordPress Development</w:t>
            </w:r>
          </w:p>
          <w:p w14:paraId="20DD2568" w14:textId="73626E21" w:rsidR="00EA19CF" w:rsidRPr="00EA19CF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t>Frontend Web Development</w:t>
            </w:r>
          </w:p>
          <w:p w14:paraId="1B014EB8" w14:textId="77777777" w:rsidR="00EA19CF" w:rsidRDefault="00DA4127" w:rsidP="00F84CFB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POS Application Development</w:t>
            </w:r>
          </w:p>
          <w:p w14:paraId="1173DAD6" w14:textId="77777777" w:rsidR="00F66405" w:rsidRPr="00F66405" w:rsidRDefault="00F66405" w:rsidP="00F66405"/>
          <w:p w14:paraId="44FF2CA8" w14:textId="77777777" w:rsidR="00524C77" w:rsidRPr="00524C77" w:rsidRDefault="00524C77" w:rsidP="00524C77"/>
          <w:p w14:paraId="7DFDD605" w14:textId="404B9C39" w:rsidR="00524C77" w:rsidRPr="00524C77" w:rsidRDefault="00524C77" w:rsidP="00524C77"/>
        </w:tc>
        <w:tc>
          <w:tcPr>
            <w:tcW w:w="6799" w:type="dxa"/>
            <w:vMerge w:val="restart"/>
            <w:shd w:val="clear" w:color="auto" w:fill="auto"/>
          </w:tcPr>
          <w:p w14:paraId="0E087E52" w14:textId="77777777" w:rsidR="00D52217" w:rsidRDefault="00000000" w:rsidP="00D52217">
            <w:pPr>
              <w:pStyle w:val="Heading1"/>
              <w:spacing w:line="276" w:lineRule="auto"/>
            </w:pPr>
            <w:sdt>
              <w:sdtPr>
                <w:id w:val="1888525358"/>
                <w:placeholder>
                  <w:docPart w:val="3BBF05E64237411F9944BFAF8CB15EEE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EXPERIENCE</w:t>
                </w:r>
              </w:sdtContent>
            </w:sdt>
            <w:r w:rsidR="00D52217">
              <w:t xml:space="preserve"> </w:t>
            </w:r>
          </w:p>
          <w:p w14:paraId="76E2D70B" w14:textId="77777777" w:rsidR="00D52217" w:rsidRPr="00E72A6A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95FC6DA" wp14:editId="5A5C725C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F032F0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60B73B" w14:textId="214458BA" w:rsidR="00D52217" w:rsidRPr="00305DB5" w:rsidRDefault="00524C77" w:rsidP="00D52217">
            <w:pPr>
              <w:pStyle w:val="Heading2"/>
              <w:spacing w:line="276" w:lineRule="auto"/>
              <w:rPr>
                <w:bCs/>
              </w:rPr>
            </w:pPr>
            <w:r w:rsidRPr="00305DB5">
              <w:rPr>
                <w:bCs/>
              </w:rPr>
              <w:t>Junior Software Developer</w:t>
            </w:r>
            <w:r w:rsidR="00D52217" w:rsidRPr="00305DB5">
              <w:rPr>
                <w:bCs/>
              </w:rPr>
              <w:t xml:space="preserve"> (</w:t>
            </w:r>
            <w:proofErr w:type="spellStart"/>
            <w:r w:rsidRPr="00305DB5">
              <w:rPr>
                <w:bCs/>
              </w:rPr>
              <w:t>UltraSoft</w:t>
            </w:r>
            <w:proofErr w:type="spellEnd"/>
            <w:r w:rsidRPr="00305DB5">
              <w:rPr>
                <w:bCs/>
              </w:rPr>
              <w:t xml:space="preserve"> Systems</w:t>
            </w:r>
            <w:r w:rsidR="0059311A" w:rsidRPr="00305DB5">
              <w:rPr>
                <w:bCs/>
              </w:rPr>
              <w:t>)</w:t>
            </w:r>
          </w:p>
          <w:p w14:paraId="5462448C" w14:textId="77777777" w:rsidR="00D52217" w:rsidRPr="00173B36" w:rsidRDefault="00D52217" w:rsidP="00D52217">
            <w:pPr>
              <w:pStyle w:val="Heading3"/>
              <w:spacing w:line="276" w:lineRule="auto"/>
            </w:pPr>
            <w:r>
              <w:t>2021 - 2023</w:t>
            </w:r>
          </w:p>
          <w:p w14:paraId="58ECA146" w14:textId="4CC95239" w:rsidR="00D52217" w:rsidRPr="00CA2DDE" w:rsidRDefault="00524C77" w:rsidP="00D522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Mobile App / Web Development Skills</w:t>
            </w:r>
            <w:r w:rsidR="00D52217" w:rsidRPr="00CA2DDE">
              <w:rPr>
                <w:b/>
                <w:bCs/>
              </w:rPr>
              <w:t>:</w:t>
            </w:r>
          </w:p>
          <w:p w14:paraId="08F3E249" w14:textId="3D8793C8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Mastered React Native and Flutter, enabling cross-platform development</w:t>
            </w:r>
            <w:r w:rsidR="00F66405">
              <w:t>.</w:t>
            </w:r>
          </w:p>
          <w:p w14:paraId="0F3CB48F" w14:textId="61DA06FE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Optimized App performance, reducing load times</w:t>
            </w:r>
            <w:r w:rsidR="00D52217">
              <w:t>.</w:t>
            </w:r>
          </w:p>
          <w:p w14:paraId="26E7819B" w14:textId="4F88FAA9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Specialized in Android Development, creating feature-rich apps</w:t>
            </w:r>
            <w:r w:rsidR="00D52217">
              <w:t>.</w:t>
            </w:r>
          </w:p>
          <w:p w14:paraId="1A63DEDE" w14:textId="418D151B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Facilitated App Store and Google Play publishing for wide app distribution</w:t>
            </w:r>
            <w:r w:rsidR="00D52217" w:rsidRPr="00102DDD">
              <w:t>.</w:t>
            </w:r>
          </w:p>
          <w:p w14:paraId="0469B009" w14:textId="4A9E4B42" w:rsidR="00D52217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F366EB">
              <w:t>Extensive experience in integrating Firebase services (</w:t>
            </w:r>
            <w:proofErr w:type="spellStart"/>
            <w:r w:rsidRPr="00F366EB">
              <w:t>Firestore</w:t>
            </w:r>
            <w:proofErr w:type="spellEnd"/>
            <w:r w:rsidRPr="00F366EB">
              <w:t>, Authentication, Cloud Functions)</w:t>
            </w:r>
            <w:r>
              <w:t xml:space="preserve"> and RESTful APIs integration</w:t>
            </w:r>
            <w:r w:rsidRPr="00F366EB">
              <w:t xml:space="preserve"> to create scalable and real-time applications.</w:t>
            </w:r>
          </w:p>
          <w:p w14:paraId="65930463" w14:textId="42640F99" w:rsidR="00D52217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Skilled in developing custom WordPress themes from scratch or modifying existing ones.</w:t>
            </w:r>
          </w:p>
          <w:p w14:paraId="1F146F6E" w14:textId="77777777" w:rsidR="00F366EB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Developed dynamic websites using modern fronted frameworks including React.js and Angular</w:t>
            </w:r>
          </w:p>
          <w:p w14:paraId="3D13195B" w14:textId="184A4F8C" w:rsidR="00F366EB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>
              <w:t>Skilled in HTML5, CSS</w:t>
            </w:r>
            <w:r w:rsidR="00E72E96">
              <w:t>3,</w:t>
            </w:r>
            <w:r w:rsidR="00CA79E1">
              <w:t xml:space="preserve"> C, C++</w:t>
            </w:r>
            <w:r>
              <w:t xml:space="preserve"> and </w:t>
            </w:r>
            <w:r w:rsidR="00305DB5">
              <w:t>JavaScript</w:t>
            </w:r>
            <w:r>
              <w:t xml:space="preserve"> for building interactive web applications</w:t>
            </w:r>
          </w:p>
          <w:p w14:paraId="541C2FDE" w14:textId="77777777" w:rsidR="00D52217" w:rsidRDefault="00D52217" w:rsidP="00D52217">
            <w:pPr>
              <w:spacing w:line="276" w:lineRule="auto"/>
            </w:pPr>
          </w:p>
          <w:p w14:paraId="64A89BDA" w14:textId="281242EC" w:rsidR="0059311A" w:rsidRPr="0059311A" w:rsidRDefault="008E35E8" w:rsidP="00D522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UI/UX Design Skills:</w:t>
            </w:r>
          </w:p>
          <w:p w14:paraId="347B4F45" w14:textId="607296AD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>Crafted engaging user interfaces, boosting user satisfaction.</w:t>
            </w:r>
          </w:p>
          <w:p w14:paraId="799CDE48" w14:textId="11B0EFA8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>Efficiently developed wireframes and prototypes for agile development</w:t>
            </w:r>
            <w:r w:rsidR="00D52217" w:rsidRPr="004173BC">
              <w:t xml:space="preserve">. </w:t>
            </w:r>
          </w:p>
          <w:p w14:paraId="120876A8" w14:textId="53463E55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>Guided product development with personas and user flows.</w:t>
            </w:r>
          </w:p>
          <w:p w14:paraId="69BCC04E" w14:textId="42305FFB" w:rsidR="00D52217" w:rsidRDefault="00D52217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 w:rsidRPr="004173BC">
              <w:t xml:space="preserve"> </w:t>
            </w:r>
            <w:r w:rsidR="00305DB5">
              <w:t>Ensured cross-device compatibly with responsive web design.</w:t>
            </w:r>
          </w:p>
          <w:p w14:paraId="092A4FCC" w14:textId="55527A13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 xml:space="preserve">Designed UI for Mobile Apps </w:t>
            </w:r>
            <w:r w:rsidR="0057392A">
              <w:t>that users can understand and navigate</w:t>
            </w:r>
            <w:r w:rsidR="00D52217">
              <w:t>.</w:t>
            </w:r>
          </w:p>
          <w:p w14:paraId="37440852" w14:textId="4C749744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>
              <w:t>Proficient in Adobe Illustrator and Adobe Photoshop for logo creation and editing</w:t>
            </w:r>
            <w:r w:rsidR="00D52217">
              <w:t>.</w:t>
            </w:r>
          </w:p>
          <w:p w14:paraId="48000901" w14:textId="7123A045" w:rsidR="00D52217" w:rsidRPr="00246F0F" w:rsidRDefault="00D52217" w:rsidP="008E35E8">
            <w:pPr>
              <w:pStyle w:val="ListParagraph"/>
              <w:spacing w:line="276" w:lineRule="auto"/>
              <w:ind w:left="57"/>
            </w:pPr>
          </w:p>
        </w:tc>
      </w:tr>
      <w:tr w:rsidR="00D52217" w:rsidRPr="00320ECB" w14:paraId="1BC4BBAC" w14:textId="77777777" w:rsidTr="00A55459">
        <w:trPr>
          <w:trHeight w:val="1704"/>
        </w:trPr>
        <w:tc>
          <w:tcPr>
            <w:tcW w:w="4230" w:type="dxa"/>
            <w:shd w:val="clear" w:color="auto" w:fill="auto"/>
          </w:tcPr>
          <w:p w14:paraId="24F2111D" w14:textId="77777777" w:rsidR="00D52217" w:rsidRDefault="00000000" w:rsidP="00D52217">
            <w:pPr>
              <w:pStyle w:val="Heading1"/>
              <w:spacing w:line="276" w:lineRule="auto"/>
            </w:pPr>
            <w:sdt>
              <w:sdtPr>
                <w:id w:val="1072317644"/>
                <w:placeholder>
                  <w:docPart w:val="A52869750B1441FD9EFCBF1857B6E180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EDUCATION</w:t>
                </w:r>
              </w:sdtContent>
            </w:sdt>
          </w:p>
          <w:p w14:paraId="758746A5" w14:textId="77777777" w:rsidR="00D52217" w:rsidRPr="00E72A6A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79C131B" wp14:editId="2995CAED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C8D74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1AE2239" w14:textId="77777777" w:rsidR="00D52217" w:rsidRPr="00DC66AE" w:rsidRDefault="00D52217" w:rsidP="00D52217">
            <w:pPr>
              <w:pStyle w:val="Heading2"/>
              <w:numPr>
                <w:ilvl w:val="0"/>
                <w:numId w:val="10"/>
              </w:numPr>
              <w:spacing w:line="276" w:lineRule="auto"/>
              <w:ind w:left="0" w:hanging="226"/>
              <w:rPr>
                <w:b/>
                <w:bCs/>
              </w:rPr>
            </w:pPr>
            <w:proofErr w:type="spellStart"/>
            <w:r w:rsidRPr="00DC66AE">
              <w:rPr>
                <w:b/>
                <w:bCs/>
              </w:rPr>
              <w:t>Technische</w:t>
            </w:r>
            <w:proofErr w:type="spellEnd"/>
            <w:r w:rsidRPr="00DC66AE">
              <w:rPr>
                <w:b/>
                <w:bCs/>
              </w:rPr>
              <w:t xml:space="preserve"> Universität </w:t>
            </w:r>
            <w:proofErr w:type="spellStart"/>
            <w:r w:rsidRPr="00DC66AE">
              <w:rPr>
                <w:b/>
                <w:bCs/>
              </w:rPr>
              <w:t>Ilmenau</w:t>
            </w:r>
            <w:proofErr w:type="spellEnd"/>
          </w:p>
          <w:p w14:paraId="7063CF54" w14:textId="77777777" w:rsidR="00D52217" w:rsidRPr="00DC66AE" w:rsidRDefault="00D52217" w:rsidP="00D52217">
            <w:pPr>
              <w:pStyle w:val="Heading3"/>
              <w:spacing w:line="276" w:lineRule="auto"/>
              <w:rPr>
                <w:b w:val="0"/>
                <w:bCs/>
              </w:rPr>
            </w:pPr>
            <w:r w:rsidRPr="00DC66AE">
              <w:rPr>
                <w:b w:val="0"/>
                <w:bCs/>
              </w:rPr>
              <w:t>2023 - Present</w:t>
            </w:r>
          </w:p>
          <w:p w14:paraId="4015B590" w14:textId="76022595" w:rsidR="00D52217" w:rsidRPr="00DA4127" w:rsidRDefault="00D52217" w:rsidP="00D52217">
            <w:pPr>
              <w:spacing w:line="276" w:lineRule="auto"/>
            </w:pPr>
            <w:r w:rsidRPr="00DA4127">
              <w:t>MSc</w:t>
            </w:r>
            <w:r w:rsidR="00DA4127" w:rsidRPr="00DA4127">
              <w:t xml:space="preserve"> Research in Computer &amp; System Engin</w:t>
            </w:r>
            <w:r w:rsidR="00DA4127">
              <w:t>eering</w:t>
            </w:r>
          </w:p>
          <w:p w14:paraId="1BE32C75" w14:textId="17C9B4BA" w:rsidR="00D52217" w:rsidRPr="00DC66AE" w:rsidRDefault="005B5B32" w:rsidP="00D52217">
            <w:pPr>
              <w:pStyle w:val="Heading2"/>
              <w:numPr>
                <w:ilvl w:val="0"/>
                <w:numId w:val="10"/>
              </w:numPr>
              <w:spacing w:line="276" w:lineRule="auto"/>
              <w:ind w:left="0" w:hanging="226"/>
              <w:rPr>
                <w:b/>
                <w:bCs/>
              </w:rPr>
            </w:pPr>
            <w:r>
              <w:rPr>
                <w:b/>
                <w:bCs/>
              </w:rPr>
              <w:t>University of Lahore</w:t>
            </w:r>
          </w:p>
          <w:p w14:paraId="52A62333" w14:textId="280D0BDA" w:rsidR="005B5B32" w:rsidRDefault="00D52217" w:rsidP="005B5B32">
            <w:pPr>
              <w:pStyle w:val="Heading3"/>
              <w:spacing w:line="276" w:lineRule="auto"/>
              <w:rPr>
                <w:b w:val="0"/>
                <w:bCs/>
              </w:rPr>
            </w:pPr>
            <w:r w:rsidRPr="00DC66AE">
              <w:rPr>
                <w:b w:val="0"/>
                <w:bCs/>
              </w:rPr>
              <w:t>201</w:t>
            </w:r>
            <w:r w:rsidR="005B5B32">
              <w:rPr>
                <w:b w:val="0"/>
                <w:bCs/>
              </w:rPr>
              <w:t>7</w:t>
            </w:r>
            <w:r w:rsidRPr="00DC66AE">
              <w:rPr>
                <w:b w:val="0"/>
                <w:bCs/>
              </w:rPr>
              <w:t xml:space="preserve"> </w:t>
            </w:r>
            <w:r w:rsidR="005B5B32">
              <w:rPr>
                <w:b w:val="0"/>
                <w:bCs/>
              </w:rPr>
              <w:t>–</w:t>
            </w:r>
            <w:r w:rsidRPr="00DC66AE">
              <w:rPr>
                <w:b w:val="0"/>
                <w:bCs/>
              </w:rPr>
              <w:t xml:space="preserve"> 20</w:t>
            </w:r>
            <w:r w:rsidR="005B5B32">
              <w:rPr>
                <w:b w:val="0"/>
                <w:bCs/>
              </w:rPr>
              <w:t>21</w:t>
            </w:r>
          </w:p>
          <w:p w14:paraId="6436796E" w14:textId="2D2849C5" w:rsidR="00D52217" w:rsidRPr="005B5B32" w:rsidRDefault="00D52217" w:rsidP="005B5B32">
            <w:pPr>
              <w:pStyle w:val="Heading3"/>
              <w:spacing w:line="276" w:lineRule="auto"/>
              <w:rPr>
                <w:b w:val="0"/>
                <w:bCs/>
              </w:rPr>
            </w:pPr>
            <w:r w:rsidRPr="005B5B32">
              <w:rPr>
                <w:b w:val="0"/>
                <w:bCs/>
              </w:rPr>
              <w:t xml:space="preserve">BSc </w:t>
            </w:r>
            <w:r w:rsidR="005B5B32" w:rsidRPr="005B5B32">
              <w:rPr>
                <w:b w:val="0"/>
                <w:bCs/>
              </w:rPr>
              <w:t>Software</w:t>
            </w:r>
            <w:r w:rsidRPr="005B5B32">
              <w:rPr>
                <w:b w:val="0"/>
                <w:bCs/>
              </w:rPr>
              <w:t xml:space="preserve"> Engineering</w:t>
            </w:r>
          </w:p>
          <w:p w14:paraId="18DD5824" w14:textId="77777777" w:rsidR="00D52217" w:rsidRDefault="00D52217" w:rsidP="00D52217">
            <w:pPr>
              <w:spacing w:line="276" w:lineRule="auto"/>
            </w:pPr>
          </w:p>
          <w:p w14:paraId="7E8B151F" w14:textId="77777777" w:rsidR="00D52217" w:rsidRDefault="00D52217" w:rsidP="00D52217">
            <w:pPr>
              <w:pStyle w:val="Heading1"/>
              <w:spacing w:line="276" w:lineRule="auto"/>
            </w:pPr>
            <w:r>
              <w:t>languages</w:t>
            </w:r>
          </w:p>
          <w:p w14:paraId="38B6415F" w14:textId="77777777" w:rsidR="00D52217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296B0F3" wp14:editId="1A0F45BA">
                      <wp:extent cx="591185" cy="0"/>
                      <wp:effectExtent l="0" t="0" r="0" b="0"/>
                      <wp:docPr id="192385704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150F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2F69DC6" w14:textId="77777777" w:rsidR="00D52217" w:rsidRDefault="00D52217" w:rsidP="00D5221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7" w:hanging="283"/>
            </w:pPr>
            <w:r w:rsidRPr="00DC66AE">
              <w:t>English</w:t>
            </w:r>
            <w:r>
              <w:t xml:space="preserve"> – C1</w:t>
            </w:r>
          </w:p>
          <w:p w14:paraId="0A0F7A9E" w14:textId="6955A72A" w:rsidR="00D52217" w:rsidRDefault="00D52217" w:rsidP="00D5221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7" w:hanging="283"/>
            </w:pPr>
            <w:r>
              <w:t>German – A1</w:t>
            </w:r>
          </w:p>
          <w:p w14:paraId="0EDFB008" w14:textId="77777777" w:rsidR="00D52217" w:rsidRDefault="00D52217" w:rsidP="00D52217">
            <w:pPr>
              <w:pStyle w:val="ListParagraph"/>
              <w:spacing w:line="276" w:lineRule="auto"/>
              <w:ind w:left="57"/>
            </w:pPr>
          </w:p>
          <w:p w14:paraId="3670D1F6" w14:textId="77777777" w:rsidR="00D52217" w:rsidRDefault="00D52217" w:rsidP="00D52217">
            <w:pPr>
              <w:pStyle w:val="Heading1"/>
              <w:spacing w:line="276" w:lineRule="auto"/>
            </w:pPr>
            <w:r>
              <w:t>projects</w:t>
            </w:r>
          </w:p>
          <w:p w14:paraId="2133A6E8" w14:textId="77777777" w:rsidR="00D52217" w:rsidRDefault="00D52217" w:rsidP="00D52217">
            <w:pPr>
              <w:spacing w:line="276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6F2B654" wp14:editId="3849927A">
                      <wp:extent cx="591185" cy="0"/>
                      <wp:effectExtent l="0" t="0" r="0" b="0"/>
                      <wp:docPr id="3384871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17C3B4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89A2C5" w14:textId="2BA04676" w:rsidR="005B5B32" w:rsidRDefault="005B5B32" w:rsidP="00D52217">
            <w:pPr>
              <w:spacing w:line="276" w:lineRule="auto"/>
            </w:pPr>
            <w:proofErr w:type="spellStart"/>
            <w:r>
              <w:t>Khata</w:t>
            </w:r>
            <w:proofErr w:type="spellEnd"/>
            <w:r>
              <w:t xml:space="preserve"> Mobile APP – </w:t>
            </w:r>
            <w:r w:rsidRPr="005B5B32">
              <w:rPr>
                <w:i/>
                <w:iCs/>
              </w:rPr>
              <w:t>Android App</w:t>
            </w:r>
          </w:p>
          <w:p w14:paraId="160D7F8E" w14:textId="64D41F6C" w:rsidR="00D52217" w:rsidRDefault="005B5B32" w:rsidP="00D52217">
            <w:pPr>
              <w:spacing w:line="276" w:lineRule="auto"/>
            </w:pPr>
            <w:r>
              <w:t xml:space="preserve">Call Recording App - </w:t>
            </w:r>
            <w:r w:rsidRPr="005B5B32">
              <w:rPr>
                <w:i/>
                <w:iCs/>
              </w:rPr>
              <w:t>Android App</w:t>
            </w:r>
          </w:p>
          <w:p w14:paraId="1EE31FF0" w14:textId="134012FC" w:rsidR="00D52217" w:rsidRDefault="005B5B32" w:rsidP="00D52217">
            <w:pPr>
              <w:spacing w:line="276" w:lineRule="auto"/>
            </w:pPr>
            <w:proofErr w:type="spellStart"/>
            <w:r>
              <w:t>UltraSoft</w:t>
            </w:r>
            <w:proofErr w:type="spellEnd"/>
            <w:r>
              <w:t xml:space="preserve"> Systems - </w:t>
            </w:r>
            <w:r w:rsidRPr="005B5B32">
              <w:rPr>
                <w:i/>
                <w:iCs/>
              </w:rPr>
              <w:t>Website</w:t>
            </w:r>
          </w:p>
          <w:p w14:paraId="0A4CFA41" w14:textId="2D16657B" w:rsidR="00D52217" w:rsidRDefault="005B5B32" w:rsidP="00D52217">
            <w:pPr>
              <w:spacing w:line="276" w:lineRule="auto"/>
            </w:pPr>
            <w:r>
              <w:t xml:space="preserve">Atlas Honda – </w:t>
            </w:r>
            <w:r w:rsidRPr="005B5B32">
              <w:rPr>
                <w:i/>
                <w:iCs/>
              </w:rPr>
              <w:t>POS Application</w:t>
            </w:r>
          </w:p>
          <w:p w14:paraId="4AAB32E0" w14:textId="3A3CD0AD" w:rsidR="00D52217" w:rsidRPr="00A55459" w:rsidRDefault="005B5B32" w:rsidP="00A55459">
            <w:pPr>
              <w:spacing w:line="276" w:lineRule="auto"/>
            </w:pPr>
            <w:r>
              <w:t xml:space="preserve">Charity Management System – </w:t>
            </w:r>
            <w:r w:rsidRPr="005B5B32">
              <w:rPr>
                <w:i/>
                <w:iCs/>
              </w:rPr>
              <w:t>Mobile &amp; Web App</w:t>
            </w:r>
          </w:p>
        </w:tc>
        <w:tc>
          <w:tcPr>
            <w:tcW w:w="6799" w:type="dxa"/>
            <w:vMerge/>
            <w:shd w:val="clear" w:color="auto" w:fill="auto"/>
          </w:tcPr>
          <w:p w14:paraId="508F127A" w14:textId="77777777" w:rsidR="00D52217" w:rsidRPr="00173B36" w:rsidRDefault="00D52217" w:rsidP="00D52217"/>
        </w:tc>
      </w:tr>
    </w:tbl>
    <w:p w14:paraId="495911BC" w14:textId="77777777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D360" w14:textId="77777777" w:rsidR="0096650C" w:rsidRDefault="0096650C" w:rsidP="00BA3E51">
      <w:r>
        <w:separator/>
      </w:r>
    </w:p>
  </w:endnote>
  <w:endnote w:type="continuationSeparator" w:id="0">
    <w:p w14:paraId="0880EF35" w14:textId="77777777" w:rsidR="0096650C" w:rsidRDefault="0096650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213F" w14:textId="77777777" w:rsidR="0096650C" w:rsidRDefault="0096650C" w:rsidP="00BA3E51">
      <w:r>
        <w:separator/>
      </w:r>
    </w:p>
  </w:footnote>
  <w:footnote w:type="continuationSeparator" w:id="0">
    <w:p w14:paraId="06C06456" w14:textId="77777777" w:rsidR="0096650C" w:rsidRDefault="0096650C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985"/>
    <w:multiLevelType w:val="hybridMultilevel"/>
    <w:tmpl w:val="34E4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113"/>
    <w:multiLevelType w:val="hybridMultilevel"/>
    <w:tmpl w:val="3EB4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13D8"/>
    <w:multiLevelType w:val="hybridMultilevel"/>
    <w:tmpl w:val="F17A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3A83"/>
    <w:multiLevelType w:val="hybridMultilevel"/>
    <w:tmpl w:val="D4264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1225C"/>
    <w:multiLevelType w:val="hybridMultilevel"/>
    <w:tmpl w:val="A90CB3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3437D"/>
    <w:multiLevelType w:val="hybridMultilevel"/>
    <w:tmpl w:val="C8B8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C18B3"/>
    <w:multiLevelType w:val="hybridMultilevel"/>
    <w:tmpl w:val="8236B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51B2B"/>
    <w:multiLevelType w:val="hybridMultilevel"/>
    <w:tmpl w:val="CFEE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037893">
    <w:abstractNumId w:val="8"/>
  </w:num>
  <w:num w:numId="2" w16cid:durableId="1915819876">
    <w:abstractNumId w:val="7"/>
  </w:num>
  <w:num w:numId="3" w16cid:durableId="403141115">
    <w:abstractNumId w:val="11"/>
  </w:num>
  <w:num w:numId="4" w16cid:durableId="1452896233">
    <w:abstractNumId w:val="4"/>
  </w:num>
  <w:num w:numId="5" w16cid:durableId="1108961435">
    <w:abstractNumId w:val="12"/>
  </w:num>
  <w:num w:numId="6" w16cid:durableId="1559243474">
    <w:abstractNumId w:val="6"/>
  </w:num>
  <w:num w:numId="7" w16cid:durableId="1022709460">
    <w:abstractNumId w:val="5"/>
  </w:num>
  <w:num w:numId="8" w16cid:durableId="687030083">
    <w:abstractNumId w:val="9"/>
  </w:num>
  <w:num w:numId="9" w16cid:durableId="2139445069">
    <w:abstractNumId w:val="10"/>
  </w:num>
  <w:num w:numId="10" w16cid:durableId="1233274070">
    <w:abstractNumId w:val="1"/>
  </w:num>
  <w:num w:numId="11" w16cid:durableId="679896354">
    <w:abstractNumId w:val="3"/>
  </w:num>
  <w:num w:numId="12" w16cid:durableId="2137214717">
    <w:abstractNumId w:val="0"/>
  </w:num>
  <w:num w:numId="13" w16cid:durableId="33346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3"/>
    <w:rsid w:val="00005FF8"/>
    <w:rsid w:val="00021DEC"/>
    <w:rsid w:val="00041F8A"/>
    <w:rsid w:val="00045F2E"/>
    <w:rsid w:val="000525C9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D3D2E"/>
    <w:rsid w:val="000F3FE2"/>
    <w:rsid w:val="00102DDD"/>
    <w:rsid w:val="001235F6"/>
    <w:rsid w:val="00140582"/>
    <w:rsid w:val="00144334"/>
    <w:rsid w:val="00146BB3"/>
    <w:rsid w:val="00157DB0"/>
    <w:rsid w:val="00173B36"/>
    <w:rsid w:val="00175EF7"/>
    <w:rsid w:val="00177BCB"/>
    <w:rsid w:val="001866FB"/>
    <w:rsid w:val="001A5160"/>
    <w:rsid w:val="001A7077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E185B"/>
    <w:rsid w:val="00302AC1"/>
    <w:rsid w:val="00305DB5"/>
    <w:rsid w:val="003209D9"/>
    <w:rsid w:val="00320ECB"/>
    <w:rsid w:val="003256CF"/>
    <w:rsid w:val="003416F8"/>
    <w:rsid w:val="003443BA"/>
    <w:rsid w:val="00344FC0"/>
    <w:rsid w:val="00345FD9"/>
    <w:rsid w:val="00361138"/>
    <w:rsid w:val="0036697C"/>
    <w:rsid w:val="00377A0D"/>
    <w:rsid w:val="00382737"/>
    <w:rsid w:val="00387FF0"/>
    <w:rsid w:val="0039375D"/>
    <w:rsid w:val="003A44FF"/>
    <w:rsid w:val="003C7242"/>
    <w:rsid w:val="003E02DA"/>
    <w:rsid w:val="003E1692"/>
    <w:rsid w:val="003E7783"/>
    <w:rsid w:val="003F1663"/>
    <w:rsid w:val="003F4931"/>
    <w:rsid w:val="004173BC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D7407"/>
    <w:rsid w:val="004E5226"/>
    <w:rsid w:val="004E6AB2"/>
    <w:rsid w:val="004E70E8"/>
    <w:rsid w:val="005100B3"/>
    <w:rsid w:val="00520C5D"/>
    <w:rsid w:val="00524C77"/>
    <w:rsid w:val="00535F87"/>
    <w:rsid w:val="005566E7"/>
    <w:rsid w:val="00560C7D"/>
    <w:rsid w:val="00564622"/>
    <w:rsid w:val="0057392A"/>
    <w:rsid w:val="00577416"/>
    <w:rsid w:val="0059311A"/>
    <w:rsid w:val="00594E94"/>
    <w:rsid w:val="005A09D5"/>
    <w:rsid w:val="005A3E0B"/>
    <w:rsid w:val="005A6132"/>
    <w:rsid w:val="005B3227"/>
    <w:rsid w:val="005B5B32"/>
    <w:rsid w:val="005E6EA4"/>
    <w:rsid w:val="005E77B1"/>
    <w:rsid w:val="00602662"/>
    <w:rsid w:val="00605ECC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A0580"/>
    <w:rsid w:val="007A5DDA"/>
    <w:rsid w:val="007B1EE7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06D5"/>
    <w:rsid w:val="008B1112"/>
    <w:rsid w:val="008C78F5"/>
    <w:rsid w:val="008D6CA7"/>
    <w:rsid w:val="008E1EA3"/>
    <w:rsid w:val="008E35E8"/>
    <w:rsid w:val="0090402A"/>
    <w:rsid w:val="00914419"/>
    <w:rsid w:val="00930782"/>
    <w:rsid w:val="009571E6"/>
    <w:rsid w:val="00962E61"/>
    <w:rsid w:val="0096650C"/>
    <w:rsid w:val="00972DA8"/>
    <w:rsid w:val="0098447D"/>
    <w:rsid w:val="00984A59"/>
    <w:rsid w:val="00986331"/>
    <w:rsid w:val="009A6667"/>
    <w:rsid w:val="009A707B"/>
    <w:rsid w:val="009B2B04"/>
    <w:rsid w:val="009C7105"/>
    <w:rsid w:val="009D493D"/>
    <w:rsid w:val="00A122BB"/>
    <w:rsid w:val="00A37F9E"/>
    <w:rsid w:val="00A55459"/>
    <w:rsid w:val="00A66A59"/>
    <w:rsid w:val="00A83E7B"/>
    <w:rsid w:val="00A8656F"/>
    <w:rsid w:val="00AB7FE5"/>
    <w:rsid w:val="00AC1E5A"/>
    <w:rsid w:val="00AE3AF9"/>
    <w:rsid w:val="00AF3B03"/>
    <w:rsid w:val="00B14E21"/>
    <w:rsid w:val="00B431B6"/>
    <w:rsid w:val="00B45F41"/>
    <w:rsid w:val="00B54AD3"/>
    <w:rsid w:val="00B62B99"/>
    <w:rsid w:val="00B643D0"/>
    <w:rsid w:val="00B71E93"/>
    <w:rsid w:val="00B77249"/>
    <w:rsid w:val="00B82CA9"/>
    <w:rsid w:val="00B87E22"/>
    <w:rsid w:val="00B9350F"/>
    <w:rsid w:val="00BA3E51"/>
    <w:rsid w:val="00BA55AA"/>
    <w:rsid w:val="00BB3142"/>
    <w:rsid w:val="00BB7A6A"/>
    <w:rsid w:val="00BD6049"/>
    <w:rsid w:val="00BF2E23"/>
    <w:rsid w:val="00C155FC"/>
    <w:rsid w:val="00C4572B"/>
    <w:rsid w:val="00C532FC"/>
    <w:rsid w:val="00C70DDE"/>
    <w:rsid w:val="00C74B06"/>
    <w:rsid w:val="00C75D84"/>
    <w:rsid w:val="00C857CB"/>
    <w:rsid w:val="00CA2DDE"/>
    <w:rsid w:val="00CA5CD9"/>
    <w:rsid w:val="00CA79E1"/>
    <w:rsid w:val="00CC25BF"/>
    <w:rsid w:val="00CC5ED4"/>
    <w:rsid w:val="00D04093"/>
    <w:rsid w:val="00D0794D"/>
    <w:rsid w:val="00D140DF"/>
    <w:rsid w:val="00D170A9"/>
    <w:rsid w:val="00D3790F"/>
    <w:rsid w:val="00D4222D"/>
    <w:rsid w:val="00D52217"/>
    <w:rsid w:val="00D666BB"/>
    <w:rsid w:val="00D720DF"/>
    <w:rsid w:val="00D92ED4"/>
    <w:rsid w:val="00D94ABF"/>
    <w:rsid w:val="00DA4127"/>
    <w:rsid w:val="00DB47EE"/>
    <w:rsid w:val="00DC66AE"/>
    <w:rsid w:val="00E20245"/>
    <w:rsid w:val="00E216D4"/>
    <w:rsid w:val="00E32A75"/>
    <w:rsid w:val="00E4379F"/>
    <w:rsid w:val="00E65596"/>
    <w:rsid w:val="00E67A2D"/>
    <w:rsid w:val="00E72A6A"/>
    <w:rsid w:val="00E72E96"/>
    <w:rsid w:val="00E93829"/>
    <w:rsid w:val="00EA0042"/>
    <w:rsid w:val="00EA19CF"/>
    <w:rsid w:val="00EB1D1B"/>
    <w:rsid w:val="00EE3E86"/>
    <w:rsid w:val="00EF00C8"/>
    <w:rsid w:val="00F305DA"/>
    <w:rsid w:val="00F366EB"/>
    <w:rsid w:val="00F36875"/>
    <w:rsid w:val="00F41A04"/>
    <w:rsid w:val="00F4249E"/>
    <w:rsid w:val="00F51E3E"/>
    <w:rsid w:val="00F53B71"/>
    <w:rsid w:val="00F5786D"/>
    <w:rsid w:val="00F66405"/>
    <w:rsid w:val="00F716E1"/>
    <w:rsid w:val="00F84CFB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873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A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10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tarah3126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e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3E74D59C1E4AFB9C54E2E699F0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5D00-AA9D-4C27-A941-CC0F986D7D03}"/>
      </w:docPartPr>
      <w:docPartBody>
        <w:p w:rsidR="00A02DFB" w:rsidRDefault="00670BC4" w:rsidP="00670BC4">
          <w:pPr>
            <w:pStyle w:val="2E3E74D59C1E4AFB9C54E2E699F07F60"/>
          </w:pPr>
          <w:r w:rsidRPr="00173B36">
            <w:t>CONTACT</w:t>
          </w:r>
        </w:p>
      </w:docPartBody>
    </w:docPart>
    <w:docPart>
      <w:docPartPr>
        <w:name w:val="24F5A5EB255140269D5BAC64B9462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5A2B-4530-4255-9D04-8D12EBE6931F}"/>
      </w:docPartPr>
      <w:docPartBody>
        <w:p w:rsidR="00A02DFB" w:rsidRDefault="00670BC4" w:rsidP="00670BC4">
          <w:pPr>
            <w:pStyle w:val="24F5A5EB255140269D5BAC64B946295F"/>
          </w:pPr>
          <w:r w:rsidRPr="00173B36">
            <w:t>PROFILE</w:t>
          </w:r>
        </w:p>
      </w:docPartBody>
    </w:docPart>
    <w:docPart>
      <w:docPartPr>
        <w:name w:val="1A54173404AF44B4BE23CA8B510D8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97B3-82F0-41F7-A715-6F5837560829}"/>
      </w:docPartPr>
      <w:docPartBody>
        <w:p w:rsidR="00A02DFB" w:rsidRDefault="00670BC4" w:rsidP="00670BC4">
          <w:pPr>
            <w:pStyle w:val="1A54173404AF44B4BE23CA8B510D85C1"/>
          </w:pPr>
          <w:r w:rsidRPr="00173B36">
            <w:t>SKILLS</w:t>
          </w:r>
        </w:p>
      </w:docPartBody>
    </w:docPart>
    <w:docPart>
      <w:docPartPr>
        <w:name w:val="3BBF05E64237411F9944BFAF8CB15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D03D9-CD3E-4309-A98B-34EE988819ED}"/>
      </w:docPartPr>
      <w:docPartBody>
        <w:p w:rsidR="00A02DFB" w:rsidRDefault="00670BC4" w:rsidP="00670BC4">
          <w:pPr>
            <w:pStyle w:val="3BBF05E64237411F9944BFAF8CB15EEE"/>
          </w:pPr>
          <w:r w:rsidRPr="00173B36">
            <w:t>EXPERIENCE</w:t>
          </w:r>
        </w:p>
      </w:docPartBody>
    </w:docPart>
    <w:docPart>
      <w:docPartPr>
        <w:name w:val="A52869750B1441FD9EFCBF1857B6E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625D8-3F96-4E5A-9C1E-570F26F7BD67}"/>
      </w:docPartPr>
      <w:docPartBody>
        <w:p w:rsidR="00A02DFB" w:rsidRDefault="00670BC4" w:rsidP="00670BC4">
          <w:pPr>
            <w:pStyle w:val="A52869750B1441FD9EFCBF1857B6E18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43"/>
    <w:rsid w:val="00431107"/>
    <w:rsid w:val="00670BC4"/>
    <w:rsid w:val="007B32ED"/>
    <w:rsid w:val="008F79CB"/>
    <w:rsid w:val="00A02DFB"/>
    <w:rsid w:val="00A83252"/>
    <w:rsid w:val="00C05B55"/>
    <w:rsid w:val="00D053E4"/>
    <w:rsid w:val="00D504A1"/>
    <w:rsid w:val="00DA2711"/>
    <w:rsid w:val="00F31E03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2E3E74D59C1E4AFB9C54E2E699F07F60">
    <w:name w:val="2E3E74D59C1E4AFB9C54E2E699F07F60"/>
    <w:rsid w:val="00670BC4"/>
    <w:rPr>
      <w:kern w:val="0"/>
      <w:lang w:val="en-US" w:eastAsia="en-US"/>
      <w14:ligatures w14:val="none"/>
    </w:rPr>
  </w:style>
  <w:style w:type="paragraph" w:customStyle="1" w:styleId="24F5A5EB255140269D5BAC64B946295F">
    <w:name w:val="24F5A5EB255140269D5BAC64B946295F"/>
    <w:rsid w:val="00670BC4"/>
    <w:rPr>
      <w:kern w:val="0"/>
      <w:lang w:val="en-US" w:eastAsia="en-US"/>
      <w14:ligatures w14:val="none"/>
    </w:rPr>
  </w:style>
  <w:style w:type="paragraph" w:customStyle="1" w:styleId="1A54173404AF44B4BE23CA8B510D85C1">
    <w:name w:val="1A54173404AF44B4BE23CA8B510D85C1"/>
    <w:rsid w:val="00670BC4"/>
    <w:rPr>
      <w:kern w:val="0"/>
      <w:lang w:val="en-US" w:eastAsia="en-US"/>
      <w14:ligatures w14:val="none"/>
    </w:rPr>
  </w:style>
  <w:style w:type="paragraph" w:customStyle="1" w:styleId="3BBF05E64237411F9944BFAF8CB15EEE">
    <w:name w:val="3BBF05E64237411F9944BFAF8CB15EEE"/>
    <w:rsid w:val="00670BC4"/>
    <w:rPr>
      <w:kern w:val="0"/>
      <w:lang w:val="en-US" w:eastAsia="en-US"/>
      <w14:ligatures w14:val="none"/>
    </w:rPr>
  </w:style>
  <w:style w:type="paragraph" w:customStyle="1" w:styleId="A52869750B1441FD9EFCBF1857B6E180">
    <w:name w:val="A52869750B1441FD9EFCBF1857B6E180"/>
    <w:rsid w:val="00670BC4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A22B9D-6B2A-4DA6-8FD6-6641B6E91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2024-03-06T16:14:00Z</dcterms:created>
  <dcterms:modified xsi:type="dcterms:W3CDTF">2024-03-06T16:14:00Z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